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804"/>
        <w:gridCol w:w="963"/>
        <w:gridCol w:w="804"/>
        <w:gridCol w:w="963"/>
        <w:gridCol w:w="805"/>
        <w:gridCol w:w="963"/>
        <w:gridCol w:w="805"/>
        <w:gridCol w:w="963"/>
        <w:gridCol w:w="877"/>
      </w:tblGrid>
      <w:tr w:rsidR="0007630E" w:rsidRPr="0007630E" w14:paraId="7E1CB335" w14:textId="77777777" w:rsidTr="0007630E">
        <w:tc>
          <w:tcPr>
            <w:tcW w:w="901" w:type="dxa"/>
          </w:tcPr>
          <w:p w14:paraId="08A96A8C" w14:textId="69EB538B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Roost site</w:t>
            </w:r>
          </w:p>
        </w:tc>
        <w:tc>
          <w:tcPr>
            <w:tcW w:w="901" w:type="dxa"/>
          </w:tcPr>
          <w:p w14:paraId="66692A1D" w14:textId="2907E2AC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Count 1</w:t>
            </w:r>
          </w:p>
        </w:tc>
        <w:tc>
          <w:tcPr>
            <w:tcW w:w="901" w:type="dxa"/>
          </w:tcPr>
          <w:p w14:paraId="6B818FA5" w14:textId="28205ACC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901" w:type="dxa"/>
          </w:tcPr>
          <w:p w14:paraId="6470A978" w14:textId="3B423454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Count 2</w:t>
            </w:r>
          </w:p>
        </w:tc>
        <w:tc>
          <w:tcPr>
            <w:tcW w:w="902" w:type="dxa"/>
          </w:tcPr>
          <w:p w14:paraId="51225C73" w14:textId="6A7D48C1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902" w:type="dxa"/>
          </w:tcPr>
          <w:p w14:paraId="2E418B49" w14:textId="642E24D3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Count 3</w:t>
            </w:r>
          </w:p>
        </w:tc>
        <w:tc>
          <w:tcPr>
            <w:tcW w:w="902" w:type="dxa"/>
          </w:tcPr>
          <w:p w14:paraId="23892B64" w14:textId="1E26D84B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902" w:type="dxa"/>
          </w:tcPr>
          <w:p w14:paraId="605253D3" w14:textId="4BE2C9EB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Count 4</w:t>
            </w:r>
          </w:p>
        </w:tc>
        <w:tc>
          <w:tcPr>
            <w:tcW w:w="902" w:type="dxa"/>
          </w:tcPr>
          <w:p w14:paraId="51669DD8" w14:textId="002703EE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902" w:type="dxa"/>
          </w:tcPr>
          <w:p w14:paraId="68C2394A" w14:textId="1C6284F8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Median</w:t>
            </w:r>
          </w:p>
        </w:tc>
      </w:tr>
      <w:tr w:rsidR="0007630E" w:rsidRPr="0007630E" w14:paraId="4BFC1F32" w14:textId="77777777" w:rsidTr="0007630E">
        <w:tc>
          <w:tcPr>
            <w:tcW w:w="901" w:type="dxa"/>
          </w:tcPr>
          <w:p w14:paraId="2E13E49A" w14:textId="4BE8DF2C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Hackett</w:t>
            </w:r>
          </w:p>
        </w:tc>
        <w:tc>
          <w:tcPr>
            <w:tcW w:w="901" w:type="dxa"/>
          </w:tcPr>
          <w:p w14:paraId="4C35B472" w14:textId="6C239505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231</w:t>
            </w:r>
          </w:p>
        </w:tc>
        <w:tc>
          <w:tcPr>
            <w:tcW w:w="901" w:type="dxa"/>
          </w:tcPr>
          <w:p w14:paraId="435864B6" w14:textId="4F0549CF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19/07/23</w:t>
            </w:r>
          </w:p>
        </w:tc>
        <w:tc>
          <w:tcPr>
            <w:tcW w:w="901" w:type="dxa"/>
          </w:tcPr>
          <w:p w14:paraId="311C7827" w14:textId="520D081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80</w:t>
            </w:r>
          </w:p>
        </w:tc>
        <w:tc>
          <w:tcPr>
            <w:tcW w:w="902" w:type="dxa"/>
          </w:tcPr>
          <w:p w14:paraId="2C3A486F" w14:textId="12EDC5E5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13/07/23</w:t>
            </w:r>
          </w:p>
        </w:tc>
        <w:tc>
          <w:tcPr>
            <w:tcW w:w="902" w:type="dxa"/>
          </w:tcPr>
          <w:p w14:paraId="52F9A31D" w14:textId="68C29CBA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93</w:t>
            </w:r>
          </w:p>
        </w:tc>
        <w:tc>
          <w:tcPr>
            <w:tcW w:w="902" w:type="dxa"/>
          </w:tcPr>
          <w:p w14:paraId="4DF372BD" w14:textId="320D6014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06/07/23</w:t>
            </w:r>
          </w:p>
        </w:tc>
        <w:tc>
          <w:tcPr>
            <w:tcW w:w="902" w:type="dxa"/>
          </w:tcPr>
          <w:p w14:paraId="0F85A962" w14:textId="56A3DB53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902" w:type="dxa"/>
          </w:tcPr>
          <w:p w14:paraId="15BFDD96" w14:textId="4A8ADDF7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20/07/23</w:t>
            </w:r>
          </w:p>
        </w:tc>
        <w:tc>
          <w:tcPr>
            <w:tcW w:w="902" w:type="dxa"/>
          </w:tcPr>
          <w:p w14:paraId="7CA473D1" w14:textId="6258D696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86.5</w:t>
            </w:r>
          </w:p>
        </w:tc>
      </w:tr>
      <w:tr w:rsidR="0007630E" w:rsidRPr="0007630E" w14:paraId="26EF7F9E" w14:textId="77777777" w:rsidTr="0007630E">
        <w:tc>
          <w:tcPr>
            <w:tcW w:w="901" w:type="dxa"/>
          </w:tcPr>
          <w:p w14:paraId="2245AE30" w14:textId="3A430EC8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Lyneam</w:t>
            </w:r>
            <w:proofErr w:type="spellEnd"/>
          </w:p>
        </w:tc>
        <w:tc>
          <w:tcPr>
            <w:tcW w:w="901" w:type="dxa"/>
          </w:tcPr>
          <w:p w14:paraId="663825ED" w14:textId="190FB421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25</w:t>
            </w:r>
          </w:p>
        </w:tc>
        <w:tc>
          <w:tcPr>
            <w:tcW w:w="901" w:type="dxa"/>
          </w:tcPr>
          <w:p w14:paraId="1313E1AC" w14:textId="085F73AD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07/07/23</w:t>
            </w:r>
          </w:p>
        </w:tc>
        <w:tc>
          <w:tcPr>
            <w:tcW w:w="901" w:type="dxa"/>
          </w:tcPr>
          <w:p w14:paraId="7CC53E86" w14:textId="212101B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56</w:t>
            </w:r>
          </w:p>
        </w:tc>
        <w:tc>
          <w:tcPr>
            <w:tcW w:w="902" w:type="dxa"/>
          </w:tcPr>
          <w:p w14:paraId="35FC9FFA" w14:textId="4B33BEAC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14/07/23</w:t>
            </w:r>
          </w:p>
        </w:tc>
        <w:tc>
          <w:tcPr>
            <w:tcW w:w="902" w:type="dxa"/>
          </w:tcPr>
          <w:p w14:paraId="3792190E" w14:textId="67AA22F1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41</w:t>
            </w:r>
          </w:p>
        </w:tc>
        <w:tc>
          <w:tcPr>
            <w:tcW w:w="902" w:type="dxa"/>
          </w:tcPr>
          <w:p w14:paraId="7AD802C0" w14:textId="216EA5AF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30/06/23</w:t>
            </w:r>
          </w:p>
        </w:tc>
        <w:tc>
          <w:tcPr>
            <w:tcW w:w="902" w:type="dxa"/>
          </w:tcPr>
          <w:p w14:paraId="4BEE89B1" w14:textId="206EC1C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19253494" w14:textId="0F890A1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435ECD1C" w14:textId="2D1F58D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41</w:t>
            </w:r>
          </w:p>
        </w:tc>
      </w:tr>
      <w:tr w:rsidR="0007630E" w:rsidRPr="0007630E" w14:paraId="7E6D3703" w14:textId="77777777" w:rsidTr="0007630E">
        <w:tc>
          <w:tcPr>
            <w:tcW w:w="901" w:type="dxa"/>
          </w:tcPr>
          <w:p w14:paraId="4CFF9F13" w14:textId="51A12D98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O’Connor</w:t>
            </w:r>
          </w:p>
        </w:tc>
        <w:tc>
          <w:tcPr>
            <w:tcW w:w="901" w:type="dxa"/>
          </w:tcPr>
          <w:p w14:paraId="05866B1B" w14:textId="5091D7E3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136</w:t>
            </w:r>
          </w:p>
        </w:tc>
        <w:tc>
          <w:tcPr>
            <w:tcW w:w="901" w:type="dxa"/>
          </w:tcPr>
          <w:p w14:paraId="10C79E10" w14:textId="6CF15BC5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04/07/23</w:t>
            </w:r>
          </w:p>
        </w:tc>
        <w:tc>
          <w:tcPr>
            <w:tcW w:w="901" w:type="dxa"/>
          </w:tcPr>
          <w:p w14:paraId="55078894" w14:textId="7932236A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193</w:t>
            </w:r>
          </w:p>
        </w:tc>
        <w:tc>
          <w:tcPr>
            <w:tcW w:w="902" w:type="dxa"/>
          </w:tcPr>
          <w:p w14:paraId="1D0F7B85" w14:textId="5040343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12/07/23</w:t>
            </w:r>
          </w:p>
        </w:tc>
        <w:tc>
          <w:tcPr>
            <w:tcW w:w="902" w:type="dxa"/>
          </w:tcPr>
          <w:p w14:paraId="76026A6A" w14:textId="05EB3DF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55B96130" w14:textId="0BCE7B4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43D251DE" w14:textId="6E874237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769B8CE8" w14:textId="765489A3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4879A9A0" w14:textId="181E623D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164.5</w:t>
            </w:r>
          </w:p>
        </w:tc>
      </w:tr>
      <w:tr w:rsidR="0007630E" w:rsidRPr="0007630E" w14:paraId="242C31CE" w14:textId="77777777" w:rsidTr="0007630E">
        <w:tc>
          <w:tcPr>
            <w:tcW w:w="901" w:type="dxa"/>
          </w:tcPr>
          <w:p w14:paraId="3EE470C4" w14:textId="001F627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Watson</w:t>
            </w:r>
          </w:p>
        </w:tc>
        <w:tc>
          <w:tcPr>
            <w:tcW w:w="901" w:type="dxa"/>
          </w:tcPr>
          <w:p w14:paraId="5CC6E0A6" w14:textId="600E7AA6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156</w:t>
            </w:r>
          </w:p>
        </w:tc>
        <w:tc>
          <w:tcPr>
            <w:tcW w:w="901" w:type="dxa"/>
          </w:tcPr>
          <w:p w14:paraId="54A52B27" w14:textId="487D8DFB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17/07/23</w:t>
            </w:r>
          </w:p>
        </w:tc>
        <w:tc>
          <w:tcPr>
            <w:tcW w:w="901" w:type="dxa"/>
          </w:tcPr>
          <w:p w14:paraId="5F7551C1" w14:textId="6C65B4CE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145</w:t>
            </w:r>
          </w:p>
        </w:tc>
        <w:tc>
          <w:tcPr>
            <w:tcW w:w="902" w:type="dxa"/>
          </w:tcPr>
          <w:p w14:paraId="32CE4A1B" w14:textId="406336A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22/07/23</w:t>
            </w:r>
          </w:p>
        </w:tc>
        <w:tc>
          <w:tcPr>
            <w:tcW w:w="902" w:type="dxa"/>
          </w:tcPr>
          <w:p w14:paraId="2EFDC45A" w14:textId="76CBD6EF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586282AA" w14:textId="26EFFBB1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563BA905" w14:textId="52921E5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49D008EC" w14:textId="3A3D571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02" w:type="dxa"/>
          </w:tcPr>
          <w:p w14:paraId="4CF312FC" w14:textId="2BEC0ECB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150.5</w:t>
            </w:r>
          </w:p>
        </w:tc>
      </w:tr>
      <w:tr w:rsidR="0007630E" w:rsidRPr="0007630E" w14:paraId="52956A4C" w14:textId="77777777" w:rsidTr="0007630E">
        <w:tc>
          <w:tcPr>
            <w:tcW w:w="901" w:type="dxa"/>
          </w:tcPr>
          <w:p w14:paraId="0BFFE0B5" w14:textId="560F8A01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War memorial</w:t>
            </w:r>
          </w:p>
        </w:tc>
        <w:tc>
          <w:tcPr>
            <w:tcW w:w="901" w:type="dxa"/>
          </w:tcPr>
          <w:p w14:paraId="725C30FB" w14:textId="3B59B7F7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901" w:type="dxa"/>
          </w:tcPr>
          <w:p w14:paraId="55CFF3FC" w14:textId="48AF7099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06/07/23</w:t>
            </w:r>
          </w:p>
        </w:tc>
        <w:tc>
          <w:tcPr>
            <w:tcW w:w="901" w:type="dxa"/>
          </w:tcPr>
          <w:p w14:paraId="25CFEC7B" w14:textId="3905C0E3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138</w:t>
            </w:r>
          </w:p>
        </w:tc>
        <w:tc>
          <w:tcPr>
            <w:tcW w:w="902" w:type="dxa"/>
          </w:tcPr>
          <w:p w14:paraId="34AFEDAC" w14:textId="01731132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29/07/23</w:t>
            </w:r>
          </w:p>
        </w:tc>
        <w:tc>
          <w:tcPr>
            <w:tcW w:w="902" w:type="dxa"/>
          </w:tcPr>
          <w:p w14:paraId="5C3DA1CB" w14:textId="14A3E5F3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107</w:t>
            </w:r>
          </w:p>
        </w:tc>
        <w:tc>
          <w:tcPr>
            <w:tcW w:w="902" w:type="dxa"/>
          </w:tcPr>
          <w:p w14:paraId="4374DF6F" w14:textId="31C558FA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09/07/23</w:t>
            </w:r>
          </w:p>
        </w:tc>
        <w:tc>
          <w:tcPr>
            <w:tcW w:w="902" w:type="dxa"/>
          </w:tcPr>
          <w:p w14:paraId="75AC745F" w14:textId="38CEAC3A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57</w:t>
            </w:r>
          </w:p>
        </w:tc>
        <w:tc>
          <w:tcPr>
            <w:tcW w:w="902" w:type="dxa"/>
          </w:tcPr>
          <w:p w14:paraId="73F9528D" w14:textId="4C26E2EC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20/07/23</w:t>
            </w:r>
          </w:p>
        </w:tc>
        <w:tc>
          <w:tcPr>
            <w:tcW w:w="902" w:type="dxa"/>
          </w:tcPr>
          <w:p w14:paraId="3EE0D698" w14:textId="48BD4E40" w:rsidR="0007630E" w:rsidRPr="0007630E" w:rsidRDefault="0007630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7630E">
              <w:rPr>
                <w:rFonts w:ascii="Times New Roman" w:hAnsi="Times New Roman" w:cs="Times New Roman"/>
                <w:sz w:val="21"/>
                <w:szCs w:val="21"/>
              </w:rPr>
              <w:t>82</w:t>
            </w:r>
          </w:p>
        </w:tc>
      </w:tr>
    </w:tbl>
    <w:p w14:paraId="3007E831" w14:textId="77777777" w:rsidR="00180EE7" w:rsidRPr="0007630E" w:rsidRDefault="00180EE7">
      <w:pPr>
        <w:rPr>
          <w:rFonts w:ascii="Times New Roman" w:hAnsi="Times New Roman" w:cs="Times New Roman"/>
          <w:sz w:val="21"/>
          <w:szCs w:val="21"/>
        </w:rPr>
      </w:pPr>
    </w:p>
    <w:sectPr w:rsidR="00180EE7" w:rsidRPr="0007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0E"/>
    <w:rsid w:val="0003022B"/>
    <w:rsid w:val="00073921"/>
    <w:rsid w:val="0007630E"/>
    <w:rsid w:val="000837CE"/>
    <w:rsid w:val="000A6585"/>
    <w:rsid w:val="000F0C10"/>
    <w:rsid w:val="00180EE7"/>
    <w:rsid w:val="001D05D6"/>
    <w:rsid w:val="00231C08"/>
    <w:rsid w:val="00257FEF"/>
    <w:rsid w:val="00291375"/>
    <w:rsid w:val="002E313F"/>
    <w:rsid w:val="0031109E"/>
    <w:rsid w:val="003320A8"/>
    <w:rsid w:val="003A2244"/>
    <w:rsid w:val="003C4D01"/>
    <w:rsid w:val="003E4D20"/>
    <w:rsid w:val="0041568F"/>
    <w:rsid w:val="00523F09"/>
    <w:rsid w:val="00525140"/>
    <w:rsid w:val="00531629"/>
    <w:rsid w:val="005C5BF4"/>
    <w:rsid w:val="00624BA2"/>
    <w:rsid w:val="006C1047"/>
    <w:rsid w:val="00720A72"/>
    <w:rsid w:val="00770D78"/>
    <w:rsid w:val="00777907"/>
    <w:rsid w:val="00785613"/>
    <w:rsid w:val="007B736A"/>
    <w:rsid w:val="007D03D7"/>
    <w:rsid w:val="00957D65"/>
    <w:rsid w:val="00A10CD4"/>
    <w:rsid w:val="00A4625F"/>
    <w:rsid w:val="00A77981"/>
    <w:rsid w:val="00AB5442"/>
    <w:rsid w:val="00AC2DD2"/>
    <w:rsid w:val="00AD2FFE"/>
    <w:rsid w:val="00C1718F"/>
    <w:rsid w:val="00C45D35"/>
    <w:rsid w:val="00C77D97"/>
    <w:rsid w:val="00DC0FF8"/>
    <w:rsid w:val="00F04984"/>
    <w:rsid w:val="00F7726D"/>
    <w:rsid w:val="00FB34FF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7B41E"/>
  <w15:chartTrackingRefBased/>
  <w15:docId w15:val="{DFE78AA0-57B5-9349-9F00-8C3F8CBE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Fontana</dc:creator>
  <cp:keywords/>
  <dc:description/>
  <cp:lastModifiedBy>Lisa Fontana</cp:lastModifiedBy>
  <cp:revision>1</cp:revision>
  <dcterms:created xsi:type="dcterms:W3CDTF">2024-09-10T00:46:00Z</dcterms:created>
  <dcterms:modified xsi:type="dcterms:W3CDTF">2024-09-10T00:52:00Z</dcterms:modified>
</cp:coreProperties>
</file>